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9F4B" w14:textId="77777777" w:rsidR="0034588F" w:rsidRDefault="009D4F3E">
      <w:pPr>
        <w:pStyle w:val="Standard"/>
        <w:spacing w:before="240" w:after="240" w:line="240" w:lineRule="auto"/>
        <w:jc w:val="both"/>
      </w:pPr>
      <w:r>
        <w:rPr>
          <w:b/>
        </w:rPr>
        <w:t xml:space="preserve">5Ws + How analysis for the 6 entities in </w:t>
      </w:r>
      <w:proofErr w:type="spellStart"/>
      <w:r>
        <w:rPr>
          <w:b/>
        </w:rPr>
        <w:t>WalStore</w:t>
      </w:r>
      <w:proofErr w:type="spellEnd"/>
      <w:r>
        <w:rPr>
          <w:b/>
        </w:rPr>
        <w:t xml:space="preserve"> Operations</w:t>
      </w:r>
    </w:p>
    <w:p w14:paraId="299DE34E" w14:textId="77777777" w:rsidR="0034588F" w:rsidRDefault="0034588F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34588F" w14:paraId="7A9BE577" w14:textId="7777777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FC2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E6B3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36F8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F0C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28DD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8764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0C1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34588F" w14:paraId="7044604D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FFC4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CDA8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What type </w:t>
            </w:r>
            <w:proofErr w:type="gramStart"/>
            <w:r>
              <w:t>of  goods</w:t>
            </w:r>
            <w:proofErr w:type="gramEnd"/>
            <w:r>
              <w:t xml:space="preserve"> are required in the supermarket to be sold</w:t>
            </w:r>
            <w:r>
              <w:t>?</w:t>
            </w:r>
          </w:p>
          <w:p w14:paraId="65EC7C7F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What are the </w:t>
            </w:r>
            <w:r>
              <w:t>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0581" w14:textId="77777777" w:rsidR="0034588F" w:rsidRDefault="009D4F3E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What is the time required to reach the warehouse from the supplier?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F8E2" w14:textId="77777777" w:rsidR="0034588F" w:rsidRDefault="009D4F3E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What is the size of warehouse?</w:t>
            </w:r>
          </w:p>
          <w:p w14:paraId="5C14D9D4" w14:textId="77777777" w:rsidR="0034588F" w:rsidRDefault="0034588F">
            <w:pPr>
              <w:pStyle w:val="Standard"/>
              <w:spacing w:before="240" w:line="240" w:lineRule="auto"/>
              <w:jc w:val="both"/>
            </w:pP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127" w14:textId="77777777" w:rsidR="0034588F" w:rsidRDefault="009D4F3E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What is time required to reach the store from the warehouse?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57AA" w14:textId="77777777" w:rsidR="0034588F" w:rsidRDefault="009D4F3E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What is the size of the buffer supply area?</w:t>
            </w:r>
          </w:p>
          <w:p w14:paraId="4805EE12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268B1629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What is the </w:t>
            </w:r>
            <w:r>
              <w:t>time for which the goods are stored in the supply area</w:t>
            </w:r>
            <w: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F2C5" w14:textId="77777777" w:rsidR="0034588F" w:rsidRDefault="009D4F3E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What are customer requirements?</w:t>
            </w:r>
          </w:p>
          <w:p w14:paraId="1DB73B2C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1965C507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customer demands from time to time</w:t>
            </w:r>
            <w:r>
              <w:t>?</w:t>
            </w:r>
          </w:p>
        </w:tc>
      </w:tr>
      <w:tr w:rsidR="0034588F" w14:paraId="220EFDC0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641C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3CA5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How the supplier </w:t>
            </w:r>
            <w:proofErr w:type="gramStart"/>
            <w:r>
              <w:t>manage</w:t>
            </w:r>
            <w:proofErr w:type="gramEnd"/>
            <w:r>
              <w:t xml:space="preserve"> to meet the demands of customer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61CF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How are the schedules of the Warehouse Transporter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E9D7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How </w:t>
            </w:r>
            <w:proofErr w:type="gramStart"/>
            <w:r>
              <w:t>th</w:t>
            </w:r>
            <w:r>
              <w:t>e store house area is</w:t>
            </w:r>
            <w:proofErr w:type="gramEnd"/>
            <w:r>
              <w:t xml:space="preserve"> managed to keep the maximum goods (optimized)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93F5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CFFB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How </w:t>
            </w:r>
            <w:proofErr w:type="gramStart"/>
            <w:r>
              <w:t>the buffer area is</w:t>
            </w:r>
            <w:proofErr w:type="gramEnd"/>
            <w:r>
              <w:t xml:space="preserve"> managed / optimized to store the goods</w:t>
            </w:r>
            <w:r>
              <w:t>?</w:t>
            </w:r>
          </w:p>
          <w:p w14:paraId="5555AFF1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534B8FA2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How the store </w:t>
            </w:r>
            <w:proofErr w:type="gramStart"/>
            <w:r>
              <w:t>manage</w:t>
            </w:r>
            <w:proofErr w:type="gramEnd"/>
            <w:r>
              <w:t xml:space="preserve"> the human resources effectively</w:t>
            </w:r>
            <w: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26F3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How is the store layout </w:t>
            </w:r>
            <w:r>
              <w:t>optimized?</w:t>
            </w:r>
          </w:p>
          <w:p w14:paraId="5D2CFDBC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34588F" w14:paraId="68C11C28" w14:textId="77777777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6A2B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CF09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Who is the supplier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56D2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AC3A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034F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Who is the </w:t>
            </w:r>
            <w:r>
              <w:rPr>
                <w:b/>
              </w:rPr>
              <w:t xml:space="preserve">Warehouse-to-store </w:t>
            </w:r>
            <w:proofErr w:type="gramStart"/>
            <w:r>
              <w:rPr>
                <w:b/>
              </w:rPr>
              <w:t>transporter</w:t>
            </w:r>
            <w:r>
              <w:t xml:space="preserve"> </w:t>
            </w:r>
            <w:r>
              <w:t>?</w:t>
            </w:r>
            <w:proofErr w:type="gramEnd"/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F087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2436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Who is the customer</w:t>
            </w:r>
            <w:r>
              <w:t>?</w:t>
            </w:r>
          </w:p>
        </w:tc>
      </w:tr>
      <w:tr w:rsidR="0034588F" w14:paraId="32B7693E" w14:textId="77777777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2424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4B59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801A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When do the warehouse transporter reach the warehouse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5F82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When do the warehouses receive goods from the </w:t>
            </w:r>
            <w:r>
              <w:t>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DA8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When do the warehouse to store transporter reach the store</w:t>
            </w:r>
            <w:r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F0B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When is the deadlock time faced by the store</w:t>
            </w:r>
            <w: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A11B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34588F" w14:paraId="5440DD08" w14:textId="77777777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4099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F596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Where are the suppliers 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6AAF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AAB1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Where are the warehouses located</w:t>
            </w:r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3074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980C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Where is the store </w:t>
            </w:r>
            <w:r>
              <w:t>located</w:t>
            </w:r>
            <w:r>
              <w:t>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F041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34588F" w14:paraId="3B756DEF" w14:textId="77777777">
        <w:tblPrEx>
          <w:tblCellMar>
            <w:top w:w="0" w:type="dxa"/>
            <w:bottom w:w="0" w:type="dxa"/>
          </w:tblCellMar>
        </w:tblPrEx>
        <w:trPr>
          <w:trHeight w:val="3185"/>
        </w:trPr>
        <w:tc>
          <w:tcPr>
            <w:tcW w:w="10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5991" w14:textId="77777777" w:rsidR="0034588F" w:rsidRDefault="009D4F3E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4EB76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FB44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1AAB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Which warehouses are manual/ </w:t>
            </w:r>
            <w:proofErr w:type="spellStart"/>
            <w:r>
              <w:t>robotised</w:t>
            </w:r>
            <w:proofErr w:type="spellEnd"/>
            <w:r>
              <w:t>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1073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Which route is followed by the warehouse to store transporter </w:t>
            </w:r>
            <w:proofErr w:type="gramStart"/>
            <w:r>
              <w:t>in order to</w:t>
            </w:r>
            <w:proofErr w:type="gramEnd"/>
            <w:r>
              <w:t xml:space="preserve"> reach in </w:t>
            </w:r>
            <w:r>
              <w:t>time and optime the operation</w:t>
            </w:r>
            <w:r>
              <w:t>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EF36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9F85" w14:textId="77777777" w:rsidR="0034588F" w:rsidRDefault="009D4F3E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230741A5" w14:textId="77777777" w:rsidR="0034588F" w:rsidRDefault="009D4F3E">
      <w:pPr>
        <w:pStyle w:val="Standard"/>
        <w:spacing w:before="240" w:after="240" w:line="240" w:lineRule="auto"/>
        <w:jc w:val="both"/>
      </w:pPr>
      <w:r>
        <w:t xml:space="preserve"> </w:t>
      </w:r>
    </w:p>
    <w:p w14:paraId="686E1162" w14:textId="77777777" w:rsidR="0034588F" w:rsidRDefault="0034588F">
      <w:pPr>
        <w:pStyle w:val="Standard"/>
        <w:spacing w:before="240" w:after="240" w:line="240" w:lineRule="auto"/>
        <w:jc w:val="both"/>
      </w:pPr>
    </w:p>
    <w:p w14:paraId="619DD084" w14:textId="77777777" w:rsidR="0034588F" w:rsidRDefault="0034588F">
      <w:pPr>
        <w:pStyle w:val="Standard"/>
      </w:pPr>
    </w:p>
    <w:sectPr w:rsidR="0034588F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4409" w14:textId="77777777" w:rsidR="009D4F3E" w:rsidRDefault="009D4F3E">
      <w:r>
        <w:separator/>
      </w:r>
    </w:p>
  </w:endnote>
  <w:endnote w:type="continuationSeparator" w:id="0">
    <w:p w14:paraId="149B8517" w14:textId="77777777" w:rsidR="009D4F3E" w:rsidRDefault="009D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D42EB" w14:textId="77777777" w:rsidR="00F74FC3" w:rsidRDefault="009D4F3E">
    <w:pPr>
      <w:pStyle w:val="Standard"/>
      <w:jc w:val="center"/>
    </w:pPr>
  </w:p>
  <w:p w14:paraId="4B2CD975" w14:textId="77777777" w:rsidR="00F74FC3" w:rsidRDefault="009D4F3E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BDB4" w14:textId="77777777" w:rsidR="009D4F3E" w:rsidRDefault="009D4F3E">
      <w:r>
        <w:rPr>
          <w:color w:val="000000"/>
        </w:rPr>
        <w:separator/>
      </w:r>
    </w:p>
  </w:footnote>
  <w:footnote w:type="continuationSeparator" w:id="0">
    <w:p w14:paraId="678EDE9A" w14:textId="77777777" w:rsidR="009D4F3E" w:rsidRDefault="009D4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588F"/>
    <w:rsid w:val="0034588F"/>
    <w:rsid w:val="005245D8"/>
    <w:rsid w:val="009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2C7"/>
  <w15:docId w15:val="{5D84F79B-7051-41DD-AFB8-1CAAE45B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Vcc0252</cp:lastModifiedBy>
  <cp:revision>2</cp:revision>
  <dcterms:created xsi:type="dcterms:W3CDTF">2021-10-30T19:36:00Z</dcterms:created>
  <dcterms:modified xsi:type="dcterms:W3CDTF">2021-10-30T19:36:00Z</dcterms:modified>
</cp:coreProperties>
</file>